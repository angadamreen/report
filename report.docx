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7E9" w:rsidRDefault="0039304D" w:rsidP="00D70D02">
      <w:r>
        <w:rPr>
          <w:noProof/>
        </w:rPr>
        <w:drawing>
          <wp:anchor distT="0" distB="0" distL="114300" distR="114300" simplePos="0" relativeHeight="251663360" behindDoc="1" locked="0" layoutInCell="1" allowOverlap="1" wp14:anchorId="100F43DB" wp14:editId="34AAE8A0">
            <wp:simplePos x="0" y="0"/>
            <wp:positionH relativeFrom="column">
              <wp:posOffset>-5253990</wp:posOffset>
            </wp:positionH>
            <wp:positionV relativeFrom="paragraph">
              <wp:posOffset>-953580</wp:posOffset>
            </wp:positionV>
            <wp:extent cx="6004560" cy="63093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292924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045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F8F8D9E" wp14:editId="7138E04E">
            <wp:simplePos x="0" y="0"/>
            <wp:positionH relativeFrom="column">
              <wp:posOffset>729615</wp:posOffset>
            </wp:positionH>
            <wp:positionV relativeFrom="paragraph">
              <wp:posOffset>-956755</wp:posOffset>
            </wp:positionV>
            <wp:extent cx="6309360" cy="63093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2929243.jp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208"/>
      </w:tblGrid>
      <w:tr w:rsidR="00D077E9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4FC4DED" wp14:editId="1E464C60">
                      <wp:extent cx="39421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421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C4B5D" w:rsidRPr="007B5517" w:rsidRDefault="008C4B5D" w:rsidP="00D077E9">
                                  <w:pPr>
                                    <w:pStyle w:val="Title"/>
                                    <w:spacing w:after="0"/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B5517"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SRI GURU </w:t>
                                  </w:r>
                                </w:p>
                                <w:p w:rsidR="00D077E9" w:rsidRPr="007B5517" w:rsidRDefault="008C4B5D" w:rsidP="00D077E9">
                                  <w:pPr>
                                    <w:pStyle w:val="Title"/>
                                    <w:spacing w:after="0"/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B5517"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NANAK DEV JI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4FC4D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310.4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" filled="f" stroked="f" strokeweight=".5pt">
                      <v:textbox>
                        <w:txbxContent>
                          <w:p w:rsidR="008C4B5D" w:rsidRPr="007B5517" w:rsidRDefault="008C4B5D" w:rsidP="00D077E9">
                            <w:pPr>
                              <w:pStyle w:val="Title"/>
                              <w:spacing w:after="0"/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5517"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SRI GURU </w:t>
                            </w:r>
                          </w:p>
                          <w:p w:rsidR="00D077E9" w:rsidRPr="007B5517" w:rsidRDefault="008C4B5D" w:rsidP="00D077E9">
                            <w:pPr>
                              <w:pStyle w:val="Title"/>
                              <w:spacing w:after="0"/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5517"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NANAK DEV JI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CF52CF4" wp14:editId="34CA41C4">
                      <wp:extent cx="2543175" cy="9525"/>
                      <wp:effectExtent l="19050" t="19050" r="28575" b="28575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43175" cy="952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E9B1815" id="Straight Connector 5" o:spid="_x0000_s1026" alt="text divide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00.2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" strokecolor="#7030a0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7B5517">
        <w:trPr>
          <w:trHeight w:val="835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692ABE" w:rsidRDefault="007B5517" w:rsidP="00D077E9">
            <w:pPr>
              <w:rPr>
                <w:noProof/>
                <w:color w:val="7030A0"/>
                <w:highlight w:val="blue"/>
              </w:rPr>
            </w:pPr>
            <w:r>
              <w:rPr>
                <w:noProof/>
                <w:color w:val="7030A0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3741230</wp:posOffset>
                      </wp:positionH>
                      <wp:positionV relativeFrom="paragraph">
                        <wp:posOffset>5156200</wp:posOffset>
                      </wp:positionV>
                      <wp:extent cx="276836" cy="676893"/>
                      <wp:effectExtent l="0" t="0" r="2857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836" cy="676893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00BF4CD" id="Rectangle 10" o:spid="_x0000_s1026" style="position:absolute;margin-left:294.6pt;margin-top:406pt;width:21.8pt;height:53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" fillcolor="#7030a0" strokecolor="#7030a0" strokeweight="2pt"/>
                  </w:pict>
                </mc:Fallback>
              </mc:AlternateContent>
            </w:r>
          </w:p>
        </w:tc>
      </w:tr>
      <w:tr w:rsidR="00D077E9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692ABE" w:rsidRDefault="007B5517" w:rsidP="007B5517">
            <w:pPr>
              <w:shd w:val="clear" w:color="auto" w:fill="FFFFFF"/>
              <w:tabs>
                <w:tab w:val="right" w:pos="6208"/>
              </w:tabs>
              <w:rPr>
                <w:rStyle w:val="lrzxr"/>
                <w:rFonts w:ascii="Arial" w:hAnsi="Arial" w:cs="Arial"/>
                <w:color w:val="7030A0"/>
                <w:lang w:val="en-I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1030DD" wp14:editId="1C2F6175">
                      <wp:simplePos x="0" y="0"/>
                      <wp:positionH relativeFrom="column">
                        <wp:posOffset>-957151</wp:posOffset>
                      </wp:positionH>
                      <wp:positionV relativeFrom="page">
                        <wp:posOffset>-416989</wp:posOffset>
                      </wp:positionV>
                      <wp:extent cx="7995656" cy="3516894"/>
                      <wp:effectExtent l="0" t="0" r="5715" b="7620"/>
                      <wp:wrapNone/>
                      <wp:docPr id="2" name="Rectangle 2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95656" cy="3516894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EC9CEB" id="Rectangle 2" o:spid="_x0000_s1026" alt="colored rectangle" style="position:absolute;margin-left:-75.35pt;margin-top:-32.85pt;width:629.6pt;height:276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" fillcolor="#7030a0" stroked="f" strokeweight="2pt">
                      <w10:wrap anchory="page"/>
                    </v:rect>
                  </w:pict>
                </mc:Fallback>
              </mc:AlternateContent>
            </w:r>
            <w:sdt>
              <w:sdtPr>
                <w:rPr>
                  <w:color w:val="7030A0"/>
                </w:rPr>
                <w:id w:val="1080870105"/>
                <w:placeholder>
                  <w:docPart w:val="2D21681DA32340D68FD5C6890087612C"/>
                </w:placeholder>
                <w15:appearance w15:val="hidden"/>
              </w:sdtPr>
              <w:sdtEndPr>
                <w:rPr>
                  <w:rStyle w:val="lrzxr"/>
                  <w:rFonts w:ascii="Arial" w:hAnsi="Arial" w:cs="Arial"/>
                  <w:lang w:val="en-IN"/>
                </w:rPr>
              </w:sdtEndPr>
              <w:sdtContent>
                <w:r w:rsidR="00692ABE" w:rsidRPr="00692ABE">
                  <w:rPr>
                    <w:rStyle w:val="lrzxr"/>
                    <w:rFonts w:ascii="Arial" w:hAnsi="Arial" w:cs="Arial"/>
                    <w:caps/>
                    <w:color w:val="7030A0"/>
                    <w:lang w:val="en-IN"/>
                  </w:rPr>
                  <w:t>29</w:t>
                </w:r>
                <w:r w:rsidR="00692ABE" w:rsidRPr="00692ABE">
                  <w:rPr>
                    <w:rStyle w:val="lrzxr"/>
                    <w:rFonts w:ascii="Arial" w:hAnsi="Arial" w:cs="Arial"/>
                    <w:caps/>
                    <w:color w:val="7030A0"/>
                    <w:vertAlign w:val="superscript"/>
                    <w:lang w:val="en-IN"/>
                  </w:rPr>
                  <w:t>th</w:t>
                </w:r>
                <w:r w:rsidR="00692ABE" w:rsidRPr="00692ABE">
                  <w:rPr>
                    <w:rStyle w:val="lrzxr"/>
                    <w:rFonts w:ascii="Arial" w:hAnsi="Arial" w:cs="Arial"/>
                    <w:caps/>
                    <w:color w:val="7030A0"/>
                    <w:lang w:val="en-IN"/>
                  </w:rPr>
                  <w:t xml:space="preserve"> july,19</w:t>
                </w:r>
              </w:sdtContent>
            </w:sdt>
            <w:r>
              <w:rPr>
                <w:rStyle w:val="lrzxr"/>
                <w:rFonts w:ascii="Arial" w:hAnsi="Arial" w:cs="Arial"/>
                <w:color w:val="7030A0"/>
                <w:lang w:val="en-IN"/>
              </w:rPr>
              <w:tab/>
            </w:r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</w:rPr>
            </w:pPr>
            <w:r w:rsidRPr="00692ABE">
              <w:rPr>
                <w:noProof/>
                <w:color w:val="7030A0"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3D1F7869" wp14:editId="7B5B181A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8D8B317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" strokecolor="#7030a0" strokeweight="3pt">
                      <w10:anchorlock/>
                    </v:line>
                  </w:pict>
                </mc:Fallback>
              </mc:AlternateContent>
            </w:r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</w:rPr>
            </w:pPr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</w:rPr>
            </w:pPr>
          </w:p>
          <w:p w:rsidR="00D077E9" w:rsidRPr="00692ABE" w:rsidRDefault="001C4BD5" w:rsidP="00D077E9">
            <w:pPr>
              <w:rPr>
                <w:color w:val="7030A0"/>
              </w:rPr>
            </w:pPr>
            <w:sdt>
              <w:sdtPr>
                <w:rPr>
                  <w:color w:val="7030A0"/>
                </w:rPr>
                <w:id w:val="-1740469667"/>
                <w:placeholder>
                  <w:docPart w:val="F8E9A617B890475DBA9F1000CB1775CB"/>
                </w:placeholder>
                <w15:appearance w15:val="hidden"/>
              </w:sdtPr>
              <w:sdtEndPr/>
              <w:sdtContent>
                <w:r w:rsidR="008C4B5D" w:rsidRPr="00692ABE">
                  <w:rPr>
                    <w:color w:val="7030A0"/>
                  </w:rPr>
                  <w:t>Cambridge International School</w:t>
                </w:r>
              </w:sdtContent>
            </w:sdt>
          </w:p>
          <w:p w:rsidR="00D077E9" w:rsidRPr="00692ABE" w:rsidRDefault="00D077E9" w:rsidP="00D077E9">
            <w:pPr>
              <w:rPr>
                <w:color w:val="7030A0"/>
              </w:rPr>
            </w:pPr>
            <w:r w:rsidRPr="00692ABE">
              <w:rPr>
                <w:color w:val="7030A0"/>
              </w:rPr>
              <w:t xml:space="preserve">Authored by: </w:t>
            </w:r>
            <w:sdt>
              <w:sdtPr>
                <w:rPr>
                  <w:color w:val="7030A0"/>
                </w:rPr>
                <w:alias w:val="Your Name"/>
                <w:tag w:val="Your Name"/>
                <w:id w:val="-180584491"/>
                <w:placeholder>
                  <w:docPart w:val="A2B2F83302CC491F91BDA217D441D3E4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8C4B5D" w:rsidRPr="00692ABE">
                  <w:rPr>
                    <w:color w:val="7030A0"/>
                  </w:rPr>
                  <w:t>Agam Sood</w:t>
                </w:r>
              </w:sdtContent>
            </w:sdt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  <w:highlight w:val="blue"/>
              </w:rPr>
            </w:pPr>
          </w:p>
        </w:tc>
      </w:tr>
    </w:tbl>
    <w:p w:rsidR="00D077E9" w:rsidRDefault="00D077E9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03E959F8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76565F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:rsidR="00D077E9" w:rsidRPr="00E713B4" w:rsidRDefault="00B81E76" w:rsidP="00B81E76">
      <w:pPr>
        <w:pStyle w:val="Heading1"/>
        <w:jc w:val="both"/>
        <w:rPr>
          <w:color w:val="FF9900"/>
        </w:rPr>
      </w:pPr>
      <w:r w:rsidRPr="00E713B4">
        <w:rPr>
          <w:noProof/>
          <w:color w:val="FF9900"/>
        </w:rPr>
        <w:lastRenderedPageBreak/>
        <mc:AlternateContent>
          <mc:Choice Requires="wpg">
            <w:drawing>
              <wp:anchor distT="0" distB="0" distL="228600" distR="228600" simplePos="0" relativeHeight="251665408" behindDoc="1" locked="0" layoutInCell="1" allowOverlap="1" wp14:anchorId="0BB0E19E" wp14:editId="1BCC266B">
                <wp:simplePos x="0" y="0"/>
                <wp:positionH relativeFrom="margin">
                  <wp:posOffset>4410075</wp:posOffset>
                </wp:positionH>
                <wp:positionV relativeFrom="margin">
                  <wp:posOffset>53340</wp:posOffset>
                </wp:positionV>
                <wp:extent cx="1828800" cy="8150225"/>
                <wp:effectExtent l="0" t="0" r="0" b="0"/>
                <wp:wrapSquare wrapText="bothSides"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8150225"/>
                          <a:chOff x="0" y="0"/>
                          <a:chExt cx="1828884" cy="8151038"/>
                        </a:xfrm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0" y="927279"/>
                            <a:ext cx="1828800" cy="7223759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81E76" w:rsidRDefault="00B81E76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80263D">
                                <w:rPr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778CD70E" wp14:editId="71232A8B">
                                    <wp:extent cx="1807019" cy="1757548"/>
                                    <wp:effectExtent l="0" t="0" r="0" b="0"/>
                                    <wp:docPr id="15" name="Picture 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11800" cy="17621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 Box 204"/>
                        <wps:cNvSpPr txBox="1"/>
                        <wps:spPr>
                          <a:xfrm>
                            <a:off x="719" y="130643"/>
                            <a:ext cx="1828165" cy="74434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81E76" w:rsidRPr="0080263D" w:rsidRDefault="0080263D" w:rsidP="0080263D">
                              <w:pPr>
                                <w:pStyle w:val="Heading1"/>
                                <w:jc w:val="both"/>
                                <w:rPr>
                                  <w:i/>
                                  <w:color w:val="FF9900"/>
                                  <w:sz w:val="48"/>
                                </w:rPr>
                              </w:pPr>
                              <w:r w:rsidRPr="0080263D">
                                <w:rPr>
                                  <w:i/>
                                  <w:color w:val="FF9900"/>
                                  <w:sz w:val="48"/>
                                </w:rPr>
                                <w:t>Quick facts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group w14:anchorId="0BB0E19E" id="Group 201" o:spid="_x0000_s1027" style="position:absolute;left:0;text-align:left;margin-left:347.25pt;margin-top:4.2pt;width:2in;height:641.75pt;z-index:-251651072;mso-width-percent:308;mso-height-percent:1000;mso-wrap-distance-left:18pt;mso-wrap-distance-right:18pt;mso-position-horizontal-relative:margin;mso-position-vertical-relative:margin;mso-width-percent:308;mso-height-percent:1000;mso-width-relative:margin;mso-height-relative:margin" coordsize="18288,8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">
                <v:rect id="Rectangle 202" o:spid="_x0000_s1028" style="position:absolute;width:18288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aDCcQA&#10;AADcAAAADwAAAGRycy9kb3ducmV2LnhtbESPwWrDMBBE74X+g9hCLqWR7EObuFFCCJikx9o99LhY&#10;W8vUWhlJSZy/rwqFHoeZecNsdrMbxYVCHDxrKJYKBHHnzcC9ho+2flqBiAnZ4OiZNNwowm57f7fB&#10;yvgrv9OlSb3IEI4VarApTZWUsbPkMC79RJy9Lx8cpixDL03Aa4a7UZZKPUuHA+cFixMdLHXfzdlp&#10;aIr27VQ8NvWnbdfHtQq3Vf1y0HrxMO9fQSSa03/4r30yGkpVwu+Zf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WgwnEAAAA3AAAAA8AAAAAAAAAAAAAAAAAmAIAAGRycy9k&#10;b3ducmV2LnhtbFBLBQYAAAAABAAEAPUAAACJAwAAAAA=&#10;" fillcolor="#7030a0" stroked="f" strokeweight="2pt"/>
                <v:rect id="Rectangle 203" o:spid="_x0000_s1029" style="position:absolute;top:9272;width:18288;height:72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bW9cQA&#10;AADcAAAADwAAAGRycy9kb3ducmV2LnhtbESPQWsCMRSE7wX/Q3iCt5q4gpTVKEUUPdhDdS/eXjfP&#10;zbabl2UTdf33plDocZiZb5jFqneNuFEXas8aJmMFgrj0puZKQ3Havr6BCBHZYOOZNDwowGo5eFlg&#10;bvydP+l2jJVIEA45arAxtrmUobTkMIx9S5y8i+8cxiS7SpoO7wnuGpkpNZMOa04LFltaWyp/jlen&#10;YbebqevX9LDZ20vxbc+sPjJZaD0a9u9zEJH6+B/+a++NhkxN4fdMOg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21vXEAAAA3AAAAA8AAAAAAAAAAAAAAAAAmAIAAGRycy9k&#10;b3ducmV2LnhtbFBLBQYAAAAABAAEAPUAAACJAwAAAAA=&#10;" fillcolor="#7030a0" stroked="f" strokeweight="2pt">
                  <v:textbox inset=",14.4pt,8.64pt,18pt">
                    <w:txbxContent>
                      <w:p w:rsidR="00B81E76" w:rsidRDefault="00B81E76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  <w:r w:rsidRPr="0080263D">
                          <w:rPr>
                            <w:noProof/>
                            <w:color w:val="FFFFFF" w:themeColor="background1"/>
                          </w:rPr>
                          <w:drawing>
                            <wp:inline distT="0" distB="0" distL="0" distR="0" wp14:anchorId="778CD70E" wp14:editId="71232A8B">
                              <wp:extent cx="1807019" cy="1757548"/>
                              <wp:effectExtent l="0" t="0" r="0" b="0"/>
                              <wp:docPr id="15" name="Picture 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11800" cy="17621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Text Box 204" o:spid="_x0000_s1030" type="#_x0000_t202" style="position:absolute;left:7;top:1306;width:18281;height:74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KnSsIA&#10;AADcAAAADwAAAGRycy9kb3ducmV2LnhtbESPQWvCQBSE7wX/w/IEb3UTaaRE1yAtbb02euntkX0m&#10;wezbsPuq8d93C4Ueh5n5htlWkxvUlULsPRvIlxko4sbbnlsDp+Pb4zOoKMgWB89k4E4Rqt3sYYul&#10;9Tf+pGstrUoQjiUa6ETGUuvYdOQwLv1InLyzDw4lydBqG/CW4G7Qqyxba4c9p4UOR3rpqLnU386A&#10;vMf8UJzkYx2+itfC1poCaWMW82m/ASU0yX/4r32wBlbZE/yeSUdA73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cqdKwgAAANwAAAAPAAAAAAAAAAAAAAAAAJgCAABkcnMvZG93&#10;bnJldi54bWxQSwUGAAAAAAQABAD1AAAAhwMAAAAA&#10;" fillcolor="white [3212]" stroked="f" strokeweight=".5pt">
                  <v:textbox inset=",7.2pt,,7.2pt">
                    <w:txbxContent>
                      <w:p w:rsidR="00B81E76" w:rsidRPr="0080263D" w:rsidRDefault="0080263D" w:rsidP="0080263D">
                        <w:pPr>
                          <w:pStyle w:val="Heading1"/>
                          <w:jc w:val="both"/>
                          <w:rPr>
                            <w:i/>
                            <w:color w:val="FF9900"/>
                            <w:sz w:val="48"/>
                          </w:rPr>
                        </w:pPr>
                        <w:r w:rsidRPr="0080263D">
                          <w:rPr>
                            <w:i/>
                            <w:color w:val="FF9900"/>
                            <w:sz w:val="48"/>
                          </w:rPr>
                          <w:t>Quick facts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D077E9" w:rsidRPr="00E713B4">
        <w:rPr>
          <w:color w:val="FF9900"/>
        </w:rPr>
        <w:t>Title Heading</w:t>
      </w:r>
    </w:p>
    <w:p w:rsidR="0039304D" w:rsidRDefault="0039304D" w:rsidP="0039304D">
      <w:pPr>
        <w:pStyle w:val="Heading2"/>
        <w:rPr>
          <w:color w:val="7030A0"/>
        </w:rPr>
      </w:pPr>
      <w:r>
        <w:rPr>
          <w:color w:val="7030A0"/>
        </w:rPr>
        <w:t>Subtitle</w:t>
      </w:r>
    </w:p>
    <w:p w:rsidR="0039304D" w:rsidRDefault="0039304D" w:rsidP="0039304D"/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abc</w:t>
      </w:r>
      <w:bookmarkStart w:id="0" w:name="_GoBack"/>
      <w:bookmarkEnd w:id="0"/>
    </w:p>
    <w:p w:rsidR="0039304D" w:rsidRDefault="0039304D" w:rsidP="0039304D">
      <w:pPr>
        <w:pStyle w:val="Content"/>
        <w:rPr>
          <w:b/>
          <w:color w:val="7030A0"/>
        </w:rPr>
      </w:pPr>
    </w:p>
    <w:p w:rsidR="0039304D" w:rsidRPr="00B81E76" w:rsidRDefault="0039304D" w:rsidP="0039304D">
      <w:pPr>
        <w:pStyle w:val="Content"/>
        <w:rPr>
          <w:b/>
          <w:color w:val="7030A0"/>
        </w:rPr>
      </w:pPr>
    </w:p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abc2</w:t>
      </w:r>
    </w:p>
    <w:p w:rsidR="0039304D" w:rsidRDefault="0039304D" w:rsidP="0039304D"/>
    <w:p w:rsidR="0039304D" w:rsidRPr="007B5517" w:rsidRDefault="0039304D" w:rsidP="007B5517">
      <w:pPr>
        <w:jc w:val="center"/>
        <w:rPr>
          <w:color w:val="FF9900"/>
          <w:sz w:val="44"/>
        </w:rPr>
      </w:pPr>
      <w:r w:rsidRPr="007B5517">
        <w:rPr>
          <w:color w:val="FF9900"/>
          <w:sz w:val="44"/>
        </w:rPr>
        <w:t>Quote</w:t>
      </w:r>
    </w:p>
    <w:p w:rsidR="0039304D" w:rsidRDefault="0039304D" w:rsidP="0039304D"/>
    <w:p w:rsidR="0039304D" w:rsidRDefault="0039304D" w:rsidP="0039304D"/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Abc3</w:t>
      </w:r>
    </w:p>
    <w:p w:rsidR="0039304D" w:rsidRPr="00B81E76" w:rsidRDefault="0039304D" w:rsidP="0039304D">
      <w:pPr>
        <w:pStyle w:val="Content"/>
        <w:rPr>
          <w:color w:val="7030A0"/>
        </w:rPr>
      </w:pPr>
    </w:p>
    <w:p w:rsidR="0039304D" w:rsidRPr="00B81E76" w:rsidRDefault="0039304D" w:rsidP="0039304D">
      <w:pPr>
        <w:pStyle w:val="Content"/>
        <w:rPr>
          <w:color w:val="7030A0"/>
        </w:rPr>
      </w:pPr>
    </w:p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Conclusion.</w:t>
      </w:r>
    </w:p>
    <w:p w:rsidR="0039304D" w:rsidRPr="0039304D" w:rsidRDefault="0039304D" w:rsidP="0039304D"/>
    <w:p w:rsidR="0087605E" w:rsidRPr="00D70D02" w:rsidRDefault="0087605E" w:rsidP="00DF027C"/>
    <w:sectPr w:rsidR="0087605E" w:rsidRPr="00D70D02" w:rsidSect="00DF027C">
      <w:footerReference w:type="default" r:id="rId1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4BD5" w:rsidRDefault="001C4BD5">
      <w:r>
        <w:separator/>
      </w:r>
    </w:p>
    <w:p w:rsidR="001C4BD5" w:rsidRDefault="001C4BD5"/>
  </w:endnote>
  <w:endnote w:type="continuationSeparator" w:id="0">
    <w:p w:rsidR="001C4BD5" w:rsidRDefault="001C4BD5">
      <w:r>
        <w:continuationSeparator/>
      </w:r>
    </w:p>
    <w:p w:rsidR="001C4BD5" w:rsidRDefault="001C4B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4BD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4BD5" w:rsidRDefault="001C4BD5">
      <w:r>
        <w:separator/>
      </w:r>
    </w:p>
    <w:p w:rsidR="001C4BD5" w:rsidRDefault="001C4BD5"/>
  </w:footnote>
  <w:footnote w:type="continuationSeparator" w:id="0">
    <w:p w:rsidR="001C4BD5" w:rsidRDefault="001C4BD5">
      <w:r>
        <w:continuationSeparator/>
      </w:r>
    </w:p>
    <w:p w:rsidR="001C4BD5" w:rsidRDefault="001C4BD5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5C4666"/>
    <w:multiLevelType w:val="hybridMultilevel"/>
    <w:tmpl w:val="1286E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375"/>
    <w:rsid w:val="0002482E"/>
    <w:rsid w:val="00050324"/>
    <w:rsid w:val="000A0150"/>
    <w:rsid w:val="000B351E"/>
    <w:rsid w:val="000E63C9"/>
    <w:rsid w:val="00130E9D"/>
    <w:rsid w:val="00150A6D"/>
    <w:rsid w:val="00185B35"/>
    <w:rsid w:val="001C4BD5"/>
    <w:rsid w:val="001F2BC8"/>
    <w:rsid w:val="001F5F6B"/>
    <w:rsid w:val="00243EBC"/>
    <w:rsid w:val="00246A35"/>
    <w:rsid w:val="0026147E"/>
    <w:rsid w:val="00284348"/>
    <w:rsid w:val="002F51F5"/>
    <w:rsid w:val="00312137"/>
    <w:rsid w:val="00330359"/>
    <w:rsid w:val="0033762F"/>
    <w:rsid w:val="00347375"/>
    <w:rsid w:val="00366C7E"/>
    <w:rsid w:val="00384EA3"/>
    <w:rsid w:val="0039304D"/>
    <w:rsid w:val="003A39A1"/>
    <w:rsid w:val="003C2191"/>
    <w:rsid w:val="003D3863"/>
    <w:rsid w:val="004110DE"/>
    <w:rsid w:val="0044085A"/>
    <w:rsid w:val="004B21A5"/>
    <w:rsid w:val="005037F0"/>
    <w:rsid w:val="00516A86"/>
    <w:rsid w:val="005208B4"/>
    <w:rsid w:val="005275F6"/>
    <w:rsid w:val="00572102"/>
    <w:rsid w:val="005F1BB0"/>
    <w:rsid w:val="00656C4D"/>
    <w:rsid w:val="00692ABE"/>
    <w:rsid w:val="006E5716"/>
    <w:rsid w:val="007302B3"/>
    <w:rsid w:val="00730733"/>
    <w:rsid w:val="00730E3A"/>
    <w:rsid w:val="00736AAF"/>
    <w:rsid w:val="00765B2A"/>
    <w:rsid w:val="00783A34"/>
    <w:rsid w:val="007B5517"/>
    <w:rsid w:val="007C6B52"/>
    <w:rsid w:val="007D16C5"/>
    <w:rsid w:val="0080263D"/>
    <w:rsid w:val="00834D0F"/>
    <w:rsid w:val="00862FE4"/>
    <w:rsid w:val="0086389A"/>
    <w:rsid w:val="0087605E"/>
    <w:rsid w:val="008B1FEE"/>
    <w:rsid w:val="008C4B5D"/>
    <w:rsid w:val="008F785A"/>
    <w:rsid w:val="00903C32"/>
    <w:rsid w:val="00916B16"/>
    <w:rsid w:val="009173B9"/>
    <w:rsid w:val="0093335D"/>
    <w:rsid w:val="0093613E"/>
    <w:rsid w:val="00943026"/>
    <w:rsid w:val="00966B81"/>
    <w:rsid w:val="009C7720"/>
    <w:rsid w:val="009D7186"/>
    <w:rsid w:val="00A23AFA"/>
    <w:rsid w:val="00A31B3E"/>
    <w:rsid w:val="00A532F3"/>
    <w:rsid w:val="00A8489E"/>
    <w:rsid w:val="00AC29F3"/>
    <w:rsid w:val="00B231E5"/>
    <w:rsid w:val="00B81E76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45174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713B4"/>
    <w:rsid w:val="00E81B40"/>
    <w:rsid w:val="00EA20A1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30B7F3D-E210-4EC0-92C4-8B76835C5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character" w:customStyle="1" w:styleId="lrzxr">
    <w:name w:val="lrzxr"/>
    <w:basedOn w:val="DefaultParagraphFont"/>
    <w:rsid w:val="008C4B5D"/>
  </w:style>
  <w:style w:type="character" w:styleId="Hyperlink">
    <w:name w:val="Hyperlink"/>
    <w:basedOn w:val="DefaultParagraphFont"/>
    <w:uiPriority w:val="99"/>
    <w:semiHidden/>
    <w:unhideWhenUsed/>
    <w:rsid w:val="008C4B5D"/>
    <w:rPr>
      <w:color w:val="0000FF"/>
      <w:u w:val="single"/>
    </w:rPr>
  </w:style>
  <w:style w:type="character" w:customStyle="1" w:styleId="w8qarf">
    <w:name w:val="w8qarf"/>
    <w:basedOn w:val="DefaultParagraphFont"/>
    <w:rsid w:val="008C4B5D"/>
  </w:style>
  <w:style w:type="paragraph" w:styleId="NoSpacing">
    <w:name w:val="No Spacing"/>
    <w:link w:val="NoSpacingChar"/>
    <w:uiPriority w:val="1"/>
    <w:qFormat/>
    <w:rsid w:val="00B81E76"/>
    <w:pPr>
      <w:spacing w:after="0" w:line="240" w:lineRule="auto"/>
    </w:pPr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B81E76"/>
    <w:rPr>
      <w:rFonts w:eastAsiaTheme="minorEastAsia"/>
      <w:sz w:val="22"/>
      <w:szCs w:val="22"/>
    </w:rPr>
  </w:style>
  <w:style w:type="paragraph" w:styleId="ListParagraph">
    <w:name w:val="List Paragraph"/>
    <w:basedOn w:val="Normal"/>
    <w:uiPriority w:val="34"/>
    <w:unhideWhenUsed/>
    <w:qFormat/>
    <w:rsid w:val="007B55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0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171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06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42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i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D21681DA32340D68FD5C689008761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3FECBD-44B8-433D-94F5-94E24A92F894}"/>
      </w:docPartPr>
      <w:docPartBody>
        <w:p w:rsidR="00CF7FF5" w:rsidRDefault="00E047D1">
          <w:pPr>
            <w:pStyle w:val="2D21681DA32340D68FD5C6890087612C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July 29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F8E9A617B890475DBA9F1000CB1775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C84032-8B0C-442C-A2BD-96145A67955F}"/>
      </w:docPartPr>
      <w:docPartBody>
        <w:p w:rsidR="00CF7FF5" w:rsidRDefault="00E047D1">
          <w:pPr>
            <w:pStyle w:val="F8E9A617B890475DBA9F1000CB1775CB"/>
          </w:pPr>
          <w:r>
            <w:t>COMPANY NAME</w:t>
          </w:r>
        </w:p>
      </w:docPartBody>
    </w:docPart>
    <w:docPart>
      <w:docPartPr>
        <w:name w:val="A2B2F83302CC491F91BDA217D441D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A51A87-86D8-486B-8BDB-440C98142BAB}"/>
      </w:docPartPr>
      <w:docPartBody>
        <w:p w:rsidR="00CF7FF5" w:rsidRDefault="00E047D1">
          <w:pPr>
            <w:pStyle w:val="A2B2F83302CC491F91BDA217D441D3E4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7D1"/>
    <w:rsid w:val="001B119D"/>
    <w:rsid w:val="006A2002"/>
    <w:rsid w:val="00CF7FF5"/>
    <w:rsid w:val="00E0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2D21681DA32340D68FD5C6890087612C">
    <w:name w:val="2D21681DA32340D68FD5C6890087612C"/>
  </w:style>
  <w:style w:type="paragraph" w:customStyle="1" w:styleId="F8E9A617B890475DBA9F1000CB1775CB">
    <w:name w:val="F8E9A617B890475DBA9F1000CB1775CB"/>
  </w:style>
  <w:style w:type="paragraph" w:customStyle="1" w:styleId="A2B2F83302CC491F91BDA217D441D3E4">
    <w:name w:val="A2B2F83302CC491F91BDA217D441D3E4"/>
  </w:style>
  <w:style w:type="paragraph" w:customStyle="1" w:styleId="6BB37B3A2E554CB380B0DEE6F18277B3">
    <w:name w:val="6BB37B3A2E554CB380B0DEE6F18277B3"/>
  </w:style>
  <w:style w:type="paragraph" w:customStyle="1" w:styleId="BD6849379BC54D75B160E6DF11D7E4F5">
    <w:name w:val="BD6849379BC54D75B160E6DF11D7E4F5"/>
  </w:style>
  <w:style w:type="paragraph" w:customStyle="1" w:styleId="14251E16384A444EB151426B65328220">
    <w:name w:val="14251E16384A444EB151426B65328220"/>
  </w:style>
  <w:style w:type="paragraph" w:customStyle="1" w:styleId="AF45513412D542AA9166E6F64E787EA3">
    <w:name w:val="AF45513412D542AA9166E6F64E787EA3"/>
  </w:style>
  <w:style w:type="paragraph" w:customStyle="1" w:styleId="A7C72F5115284E2B9B01468FB2882897">
    <w:name w:val="A7C72F5115284E2B9B01468FB2882897"/>
  </w:style>
  <w:style w:type="paragraph" w:customStyle="1" w:styleId="BA2095B194A64476A31BAA3FEC05A1C7">
    <w:name w:val="BA2095B194A64476A31BAA3FEC05A1C7"/>
    <w:rsid w:val="00CF7F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Agam Sood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A91507-CC34-41FF-A0F4-B840E902A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91</TotalTime>
  <Pages>2</Pages>
  <Words>24</Words>
  <Characters>137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/Title Heading</vt:lpstr>
      <vt:lpstr>    Subtitle</vt:lpstr>
    </vt:vector>
  </TitlesOfParts>
  <Company/>
  <LinksUpToDate>false</LinksUpToDate>
  <CharactersWithSpaces>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Rajni</dc:creator>
  <cp:keywords/>
  <cp:lastModifiedBy>comlab1</cp:lastModifiedBy>
  <cp:revision>16</cp:revision>
  <cp:lastPrinted>2006-08-01T17:47:00Z</cp:lastPrinted>
  <dcterms:created xsi:type="dcterms:W3CDTF">2019-07-29T12:00:00Z</dcterms:created>
  <dcterms:modified xsi:type="dcterms:W3CDTF">2019-07-30T07:08:00Z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